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57F90" w14:textId="68F33E50" w:rsidR="008918F2" w:rsidRDefault="001E4489" w:rsidP="006A1C22">
      <w:pPr>
        <w:pStyle w:val="Heading1"/>
      </w:pPr>
      <w:r w:rsidRPr="001E4489">
        <w:t>What is Three-Tier Architecture?</w:t>
      </w:r>
    </w:p>
    <w:p w14:paraId="168CDAB4" w14:textId="2304E852" w:rsidR="005A23D0" w:rsidRPr="005A23D0" w:rsidRDefault="005A23D0" w:rsidP="005A23D0">
      <w:pPr>
        <w:numPr>
          <w:ilvl w:val="0"/>
          <w:numId w:val="3"/>
        </w:numPr>
        <w:tabs>
          <w:tab w:val="clear" w:pos="432"/>
          <w:tab w:val="num" w:pos="360"/>
        </w:tabs>
        <w:rPr>
          <w:lang w:val="en-IN"/>
        </w:rPr>
      </w:pPr>
      <w:r w:rsidRPr="005A23D0">
        <w:rPr>
          <w:lang w:val="en-IN"/>
        </w:rPr>
        <w:t>Three-tier architecture is just a fancy way to split an app into three parts so everything’s neat and manageable.</w:t>
      </w:r>
    </w:p>
    <w:p w14:paraId="34AEF39F" w14:textId="77777777" w:rsidR="005A23D0" w:rsidRPr="005A23D0" w:rsidRDefault="005A23D0" w:rsidP="005A23D0">
      <w:pPr>
        <w:numPr>
          <w:ilvl w:val="0"/>
          <w:numId w:val="3"/>
        </w:numPr>
        <w:tabs>
          <w:tab w:val="clear" w:pos="432"/>
          <w:tab w:val="num" w:pos="360"/>
        </w:tabs>
        <w:rPr>
          <w:lang w:val="en-IN"/>
        </w:rPr>
      </w:pPr>
      <w:r w:rsidRPr="005A23D0">
        <w:rPr>
          <w:lang w:val="en-IN"/>
        </w:rPr>
        <w:t>Think of it like this:</w:t>
      </w:r>
    </w:p>
    <w:p w14:paraId="36C4F87F" w14:textId="77777777" w:rsidR="005A23D0" w:rsidRPr="005A23D0" w:rsidRDefault="005A23D0" w:rsidP="005A23D0">
      <w:pPr>
        <w:numPr>
          <w:ilvl w:val="0"/>
          <w:numId w:val="23"/>
        </w:numPr>
        <w:rPr>
          <w:lang w:val="en-IN"/>
        </w:rPr>
      </w:pPr>
      <w:r w:rsidRPr="005A23D0">
        <w:rPr>
          <w:b/>
          <w:bCs/>
          <w:lang w:val="en-IN"/>
        </w:rPr>
        <w:t>Presentation Layer:</w:t>
      </w:r>
      <w:r w:rsidRPr="005A23D0">
        <w:rPr>
          <w:lang w:val="en-IN"/>
        </w:rPr>
        <w:t xml:space="preserve"> The bit users actually see — the buttons, screens, website stuff.</w:t>
      </w:r>
    </w:p>
    <w:p w14:paraId="3D7E02E5" w14:textId="77777777" w:rsidR="005A23D0" w:rsidRPr="005A23D0" w:rsidRDefault="005A23D0" w:rsidP="005A23D0">
      <w:pPr>
        <w:numPr>
          <w:ilvl w:val="0"/>
          <w:numId w:val="23"/>
        </w:numPr>
        <w:rPr>
          <w:lang w:val="en-IN"/>
        </w:rPr>
      </w:pPr>
      <w:r w:rsidRPr="005A23D0">
        <w:rPr>
          <w:b/>
          <w:bCs/>
          <w:lang w:val="en-IN"/>
        </w:rPr>
        <w:t>Application Layer:</w:t>
      </w:r>
      <w:r w:rsidRPr="005A23D0">
        <w:rPr>
          <w:lang w:val="en-IN"/>
        </w:rPr>
        <w:t xml:space="preserve"> The brain behind the scenes that does the thinking and handles the rules.</w:t>
      </w:r>
    </w:p>
    <w:p w14:paraId="2641CE1B" w14:textId="77777777" w:rsidR="005A23D0" w:rsidRPr="005A23D0" w:rsidRDefault="005A23D0" w:rsidP="005A23D0">
      <w:pPr>
        <w:numPr>
          <w:ilvl w:val="0"/>
          <w:numId w:val="23"/>
        </w:numPr>
        <w:rPr>
          <w:lang w:val="en-IN"/>
        </w:rPr>
      </w:pPr>
      <w:r w:rsidRPr="005A23D0">
        <w:rPr>
          <w:b/>
          <w:bCs/>
          <w:lang w:val="en-IN"/>
        </w:rPr>
        <w:t>Data Layer:</w:t>
      </w:r>
      <w:r w:rsidRPr="005A23D0">
        <w:rPr>
          <w:lang w:val="en-IN"/>
        </w:rPr>
        <w:t xml:space="preserve"> The safe where all the information is stored and managed.</w:t>
      </w:r>
    </w:p>
    <w:p w14:paraId="458C9D27" w14:textId="77777777" w:rsidR="005A23D0" w:rsidRPr="005A23D0" w:rsidRDefault="005A23D0" w:rsidP="005A23D0">
      <w:pPr>
        <w:numPr>
          <w:ilvl w:val="0"/>
          <w:numId w:val="3"/>
        </w:numPr>
        <w:tabs>
          <w:tab w:val="clear" w:pos="432"/>
          <w:tab w:val="num" w:pos="360"/>
        </w:tabs>
        <w:rPr>
          <w:lang w:val="en-IN"/>
        </w:rPr>
      </w:pPr>
      <w:r w:rsidRPr="005A23D0">
        <w:rPr>
          <w:lang w:val="en-IN"/>
        </w:rPr>
        <w:t>The best thing about this setup? Each layer lives separately. So different teams can work on each part without stepping on each other’s toes. And if you need to upgrade or expand one part, you don’t risk breaking the others.</w:t>
      </w:r>
    </w:p>
    <w:p w14:paraId="522F3001" w14:textId="77777777" w:rsidR="005A23D0" w:rsidRPr="005A23D0" w:rsidRDefault="005A23D0" w:rsidP="005A23D0"/>
    <w:p w14:paraId="7ABBB7BD" w14:textId="346F926C" w:rsidR="001E4489" w:rsidRPr="00F22C48" w:rsidRDefault="001E4489" w:rsidP="001E4489">
      <w:pPr>
        <w:pStyle w:val="Heading1"/>
      </w:pPr>
      <w:r w:rsidRPr="001E4489">
        <w:t>How to Set Up a Three-Tier Architecture</w:t>
      </w:r>
    </w:p>
    <w:p w14:paraId="14091501" w14:textId="177C6B55" w:rsidR="008918F2" w:rsidRDefault="001E4489" w:rsidP="001E4489">
      <w:pPr>
        <w:pStyle w:val="Heading2"/>
      </w:pPr>
      <w:r w:rsidRPr="001E4489">
        <w:t>Step 1: Create a Virtual Network</w:t>
      </w:r>
    </w:p>
    <w:p w14:paraId="0D2AD203" w14:textId="77777777" w:rsidR="005A23D0" w:rsidRPr="005A23D0" w:rsidRDefault="005A23D0" w:rsidP="005A23D0">
      <w:pPr>
        <w:pStyle w:val="ListBullet"/>
        <w:rPr>
          <w:lang w:val="en-IN" w:eastAsia="en-IN"/>
        </w:rPr>
      </w:pPr>
      <w:r w:rsidRPr="005A23D0">
        <w:rPr>
          <w:lang w:val="en-IN" w:eastAsia="en-IN"/>
        </w:rPr>
        <w:t xml:space="preserve">First off, I logged into Azure and created a resource group called </w:t>
      </w:r>
      <w:proofErr w:type="spellStart"/>
      <w:r w:rsidRPr="005A23D0">
        <w:rPr>
          <w:b/>
          <w:bCs/>
          <w:lang w:val="en-IN" w:eastAsia="en-IN"/>
        </w:rPr>
        <w:t>ThreeTierAppRG</w:t>
      </w:r>
      <w:proofErr w:type="spellEnd"/>
      <w:r w:rsidRPr="005A23D0">
        <w:rPr>
          <w:lang w:val="en-IN" w:eastAsia="en-IN"/>
        </w:rPr>
        <w:t>.</w:t>
      </w:r>
    </w:p>
    <w:p w14:paraId="3EC78313" w14:textId="77777777" w:rsidR="005A23D0" w:rsidRDefault="005A23D0" w:rsidP="005A23D0">
      <w:pPr>
        <w:pStyle w:val="ListBullet"/>
        <w:rPr>
          <w:lang w:val="en-IN" w:eastAsia="en-IN"/>
        </w:rPr>
      </w:pPr>
      <w:r w:rsidRPr="005A23D0">
        <w:rPr>
          <w:lang w:val="en-IN" w:eastAsia="en-IN"/>
        </w:rPr>
        <w:t xml:space="preserve">Then, I made a virtual network named </w:t>
      </w:r>
      <w:proofErr w:type="spellStart"/>
      <w:r w:rsidRPr="005A23D0">
        <w:rPr>
          <w:b/>
          <w:bCs/>
          <w:lang w:val="en-IN" w:eastAsia="en-IN"/>
        </w:rPr>
        <w:t>ThreeTierVNet</w:t>
      </w:r>
      <w:proofErr w:type="spellEnd"/>
      <w:r w:rsidRPr="005A23D0">
        <w:rPr>
          <w:lang w:val="en-IN" w:eastAsia="en-IN"/>
        </w:rPr>
        <w:t xml:space="preserve"> with this range:</w:t>
      </w:r>
    </w:p>
    <w:p w14:paraId="48318ECF" w14:textId="6EE83579" w:rsidR="005A23D0" w:rsidRPr="005A23D0" w:rsidRDefault="005A23D0" w:rsidP="005A23D0">
      <w:pPr>
        <w:pStyle w:val="ListBullet"/>
        <w:rPr>
          <w:lang w:val="en-IN" w:eastAsia="en-IN"/>
        </w:rPr>
      </w:pPr>
      <w:r w:rsidRPr="005A23D0">
        <w:rPr>
          <w:lang w:val="en-IN" w:eastAsia="en-IN"/>
        </w:rPr>
        <w:t>10.0.0.0/16</w:t>
      </w:r>
    </w:p>
    <w:p w14:paraId="073CA3EF" w14:textId="77777777" w:rsidR="005A23D0" w:rsidRPr="005A23D0" w:rsidRDefault="005A23D0" w:rsidP="005A23D0">
      <w:pPr>
        <w:pStyle w:val="Heading2"/>
        <w:numPr>
          <w:ilvl w:val="0"/>
          <w:numId w:val="3"/>
        </w:numPr>
        <w:rPr>
          <w:b w:val="0"/>
          <w:bCs/>
          <w:lang w:val="en-IN"/>
        </w:rPr>
      </w:pPr>
      <w:r w:rsidRPr="005A23D0">
        <w:rPr>
          <w:b w:val="0"/>
          <w:bCs/>
          <w:lang w:val="en-IN"/>
        </w:rPr>
        <w:lastRenderedPageBreak/>
        <w:t>Inside that network, I made three subnets:</w:t>
      </w:r>
    </w:p>
    <w:p w14:paraId="3C69AA71" w14:textId="77777777" w:rsidR="005A23D0" w:rsidRPr="005A23D0" w:rsidRDefault="005A23D0" w:rsidP="005A23D0">
      <w:pPr>
        <w:pStyle w:val="Heading2"/>
        <w:numPr>
          <w:ilvl w:val="0"/>
          <w:numId w:val="24"/>
        </w:numPr>
        <w:rPr>
          <w:b w:val="0"/>
          <w:bCs/>
          <w:lang w:val="en-IN"/>
        </w:rPr>
      </w:pPr>
      <w:proofErr w:type="spellStart"/>
      <w:r w:rsidRPr="005A23D0">
        <w:rPr>
          <w:b w:val="0"/>
          <w:bCs/>
          <w:lang w:val="en-IN"/>
        </w:rPr>
        <w:t>WebSubnet</w:t>
      </w:r>
      <w:proofErr w:type="spellEnd"/>
      <w:r w:rsidRPr="005A23D0">
        <w:rPr>
          <w:b w:val="0"/>
          <w:bCs/>
          <w:lang w:val="en-IN"/>
        </w:rPr>
        <w:t xml:space="preserve"> → 10.0.1.0/24</w:t>
      </w:r>
    </w:p>
    <w:p w14:paraId="3CBC87BE" w14:textId="77777777" w:rsidR="005A23D0" w:rsidRPr="005A23D0" w:rsidRDefault="005A23D0" w:rsidP="005A23D0">
      <w:pPr>
        <w:pStyle w:val="Heading2"/>
        <w:numPr>
          <w:ilvl w:val="0"/>
          <w:numId w:val="24"/>
        </w:numPr>
        <w:rPr>
          <w:b w:val="0"/>
          <w:bCs/>
          <w:lang w:val="en-IN"/>
        </w:rPr>
      </w:pPr>
      <w:proofErr w:type="spellStart"/>
      <w:r w:rsidRPr="005A23D0">
        <w:rPr>
          <w:b w:val="0"/>
          <w:bCs/>
          <w:lang w:val="en-IN"/>
        </w:rPr>
        <w:t>AppSubnet</w:t>
      </w:r>
      <w:proofErr w:type="spellEnd"/>
      <w:r w:rsidRPr="005A23D0">
        <w:rPr>
          <w:b w:val="0"/>
          <w:bCs/>
          <w:lang w:val="en-IN"/>
        </w:rPr>
        <w:t xml:space="preserve"> → 10.0.2.0/24</w:t>
      </w:r>
    </w:p>
    <w:p w14:paraId="27B063EF" w14:textId="77777777" w:rsidR="005A23D0" w:rsidRPr="005A23D0" w:rsidRDefault="005A23D0" w:rsidP="005A23D0">
      <w:pPr>
        <w:pStyle w:val="Heading2"/>
        <w:numPr>
          <w:ilvl w:val="0"/>
          <w:numId w:val="24"/>
        </w:numPr>
        <w:rPr>
          <w:b w:val="0"/>
          <w:bCs/>
          <w:lang w:val="en-IN"/>
        </w:rPr>
      </w:pPr>
      <w:proofErr w:type="spellStart"/>
      <w:r w:rsidRPr="005A23D0">
        <w:rPr>
          <w:b w:val="0"/>
          <w:bCs/>
          <w:lang w:val="en-IN"/>
        </w:rPr>
        <w:t>DBSubnet</w:t>
      </w:r>
      <w:proofErr w:type="spellEnd"/>
      <w:r w:rsidRPr="005A23D0">
        <w:rPr>
          <w:b w:val="0"/>
          <w:bCs/>
          <w:lang w:val="en-IN"/>
        </w:rPr>
        <w:t xml:space="preserve"> → 10.0.3.0/24</w:t>
      </w:r>
    </w:p>
    <w:p w14:paraId="0BF439E9" w14:textId="77777777" w:rsidR="005A23D0" w:rsidRPr="005A23D0" w:rsidRDefault="005A23D0" w:rsidP="005A23D0">
      <w:pPr>
        <w:rPr>
          <w:lang w:val="en-IN"/>
        </w:rPr>
      </w:pPr>
    </w:p>
    <w:p w14:paraId="4F7F4B1A" w14:textId="6FE0C12E" w:rsidR="001E4489" w:rsidRDefault="001E4489" w:rsidP="001E4489">
      <w:pPr>
        <w:pStyle w:val="Heading2"/>
      </w:pPr>
      <w:r w:rsidRPr="001E4489">
        <w:t>Step 2: Set Up Network Security Groups (NSGs)</w:t>
      </w:r>
    </w:p>
    <w:p w14:paraId="5DFAC7FD" w14:textId="77777777" w:rsidR="005A23D0" w:rsidRDefault="005A23D0" w:rsidP="001E4489">
      <w:pPr>
        <w:rPr>
          <w:b/>
          <w:bCs/>
          <w:lang w:val="en-IN"/>
        </w:rPr>
      </w:pPr>
      <w:r w:rsidRPr="005A23D0">
        <w:t>These are basically traffic cops for each subnet. I set up one NSG for each subnet to control who can talk to whom.</w:t>
      </w:r>
      <w:r w:rsidRPr="005A23D0">
        <w:rPr>
          <w:b/>
          <w:bCs/>
          <w:lang w:val="en-IN"/>
        </w:rPr>
        <w:t xml:space="preserve"> </w:t>
      </w:r>
    </w:p>
    <w:p w14:paraId="5C6ECDDE" w14:textId="197CA60C" w:rsidR="001E4489" w:rsidRPr="001E4489" w:rsidRDefault="001E4489" w:rsidP="001E4489">
      <w:pPr>
        <w:rPr>
          <w:b/>
          <w:bCs/>
          <w:lang w:val="en-IN"/>
        </w:rPr>
      </w:pPr>
      <w:r w:rsidRPr="001E4489">
        <w:rPr>
          <w:b/>
          <w:bCs/>
          <w:lang w:val="en-IN"/>
        </w:rPr>
        <w:t xml:space="preserve">(a) </w:t>
      </w:r>
      <w:proofErr w:type="spellStart"/>
      <w:r w:rsidRPr="001E4489">
        <w:rPr>
          <w:b/>
          <w:bCs/>
          <w:lang w:val="en-IN"/>
        </w:rPr>
        <w:t>WebNSG</w:t>
      </w:r>
      <w:proofErr w:type="spellEnd"/>
    </w:p>
    <w:p w14:paraId="2BFA9AB4" w14:textId="77777777" w:rsidR="005A23D0" w:rsidRPr="005A23D0" w:rsidRDefault="005A23D0" w:rsidP="005A23D0">
      <w:pPr>
        <w:numPr>
          <w:ilvl w:val="0"/>
          <w:numId w:val="25"/>
        </w:numPr>
        <w:rPr>
          <w:lang w:val="en-IN"/>
        </w:rPr>
      </w:pPr>
      <w:r w:rsidRPr="005A23D0">
        <w:rPr>
          <w:lang w:val="en-IN"/>
        </w:rPr>
        <w:t xml:space="preserve">Created an NSG called </w:t>
      </w:r>
      <w:proofErr w:type="spellStart"/>
      <w:r w:rsidRPr="005A23D0">
        <w:rPr>
          <w:b/>
          <w:bCs/>
          <w:lang w:val="en-IN"/>
        </w:rPr>
        <w:t>WebNSG</w:t>
      </w:r>
      <w:proofErr w:type="spellEnd"/>
      <w:r w:rsidRPr="005A23D0">
        <w:rPr>
          <w:lang w:val="en-IN"/>
        </w:rPr>
        <w:t xml:space="preserve"> in the same resource group.</w:t>
      </w:r>
    </w:p>
    <w:p w14:paraId="480DBE1C" w14:textId="77777777" w:rsidR="005A23D0" w:rsidRPr="005A23D0" w:rsidRDefault="005A23D0" w:rsidP="005A23D0">
      <w:pPr>
        <w:numPr>
          <w:ilvl w:val="0"/>
          <w:numId w:val="25"/>
        </w:numPr>
        <w:rPr>
          <w:lang w:val="en-IN"/>
        </w:rPr>
      </w:pPr>
      <w:r w:rsidRPr="005A23D0">
        <w:rPr>
          <w:lang w:val="en-IN"/>
        </w:rPr>
        <w:t>Inbound Rules:</w:t>
      </w:r>
    </w:p>
    <w:p w14:paraId="52432664" w14:textId="77777777" w:rsidR="005A23D0" w:rsidRPr="005A23D0" w:rsidRDefault="005A23D0" w:rsidP="005A23D0">
      <w:pPr>
        <w:numPr>
          <w:ilvl w:val="1"/>
          <w:numId w:val="25"/>
        </w:numPr>
        <w:rPr>
          <w:lang w:val="en-IN"/>
        </w:rPr>
      </w:pPr>
      <w:r w:rsidRPr="005A23D0">
        <w:rPr>
          <w:lang w:val="en-IN"/>
        </w:rPr>
        <w:t>Allow SSH (port 22) only from my own public IP.</w:t>
      </w:r>
    </w:p>
    <w:p w14:paraId="7524AB95" w14:textId="77777777" w:rsidR="005A23D0" w:rsidRPr="005A23D0" w:rsidRDefault="005A23D0" w:rsidP="005A23D0">
      <w:pPr>
        <w:numPr>
          <w:ilvl w:val="1"/>
          <w:numId w:val="25"/>
        </w:numPr>
        <w:rPr>
          <w:lang w:val="en-IN"/>
        </w:rPr>
      </w:pPr>
      <w:r w:rsidRPr="005A23D0">
        <w:rPr>
          <w:lang w:val="en-IN"/>
        </w:rPr>
        <w:t>Allow HTTP (port 80) from anywhere.</w:t>
      </w:r>
    </w:p>
    <w:p w14:paraId="1AD76A7E" w14:textId="77777777" w:rsidR="005A23D0" w:rsidRPr="005A23D0" w:rsidRDefault="005A23D0" w:rsidP="005A23D0">
      <w:pPr>
        <w:numPr>
          <w:ilvl w:val="1"/>
          <w:numId w:val="25"/>
        </w:numPr>
        <w:rPr>
          <w:lang w:val="en-IN"/>
        </w:rPr>
      </w:pPr>
      <w:r w:rsidRPr="005A23D0">
        <w:rPr>
          <w:lang w:val="en-IN"/>
        </w:rPr>
        <w:t xml:space="preserve">Allow traffic from </w:t>
      </w:r>
      <w:proofErr w:type="spellStart"/>
      <w:r w:rsidRPr="005A23D0">
        <w:rPr>
          <w:lang w:val="en-IN"/>
        </w:rPr>
        <w:t>AppSubnet</w:t>
      </w:r>
      <w:proofErr w:type="spellEnd"/>
      <w:r w:rsidRPr="005A23D0">
        <w:rPr>
          <w:lang w:val="en-IN"/>
        </w:rPr>
        <w:t xml:space="preserve"> (10.0.2.0/24).</w:t>
      </w:r>
    </w:p>
    <w:p w14:paraId="551D24E3" w14:textId="77777777" w:rsidR="005A23D0" w:rsidRPr="005A23D0" w:rsidRDefault="005A23D0" w:rsidP="005A23D0">
      <w:pPr>
        <w:numPr>
          <w:ilvl w:val="0"/>
          <w:numId w:val="25"/>
        </w:numPr>
        <w:rPr>
          <w:lang w:val="en-IN"/>
        </w:rPr>
      </w:pPr>
      <w:r w:rsidRPr="005A23D0">
        <w:rPr>
          <w:lang w:val="en-IN"/>
        </w:rPr>
        <w:t>Outbound Rules:</w:t>
      </w:r>
    </w:p>
    <w:p w14:paraId="5A1CEC62" w14:textId="77777777" w:rsidR="005A23D0" w:rsidRPr="005A23D0" w:rsidRDefault="005A23D0" w:rsidP="005A23D0">
      <w:pPr>
        <w:numPr>
          <w:ilvl w:val="1"/>
          <w:numId w:val="25"/>
        </w:numPr>
        <w:rPr>
          <w:lang w:val="en-IN"/>
        </w:rPr>
      </w:pPr>
      <w:r w:rsidRPr="005A23D0">
        <w:rPr>
          <w:lang w:val="en-IN"/>
        </w:rPr>
        <w:t xml:space="preserve">Allow traffic going to </w:t>
      </w:r>
      <w:proofErr w:type="spellStart"/>
      <w:r w:rsidRPr="005A23D0">
        <w:rPr>
          <w:lang w:val="en-IN"/>
        </w:rPr>
        <w:t>AppSubnet</w:t>
      </w:r>
      <w:proofErr w:type="spellEnd"/>
      <w:r w:rsidRPr="005A23D0">
        <w:rPr>
          <w:lang w:val="en-IN"/>
        </w:rPr>
        <w:t>.</w:t>
      </w:r>
    </w:p>
    <w:p w14:paraId="22A5563A" w14:textId="77777777" w:rsidR="005A23D0" w:rsidRPr="005A23D0" w:rsidRDefault="005A23D0" w:rsidP="005A23D0">
      <w:pPr>
        <w:numPr>
          <w:ilvl w:val="0"/>
          <w:numId w:val="3"/>
        </w:numPr>
        <w:tabs>
          <w:tab w:val="clear" w:pos="432"/>
          <w:tab w:val="num" w:pos="360"/>
        </w:tabs>
        <w:rPr>
          <w:lang w:val="en-IN"/>
        </w:rPr>
      </w:pPr>
      <w:r w:rsidRPr="005A23D0">
        <w:rPr>
          <w:lang w:val="en-IN"/>
        </w:rPr>
        <w:t xml:space="preserve">Then I linked this NSG to </w:t>
      </w:r>
      <w:proofErr w:type="spellStart"/>
      <w:r w:rsidRPr="005A23D0">
        <w:rPr>
          <w:b/>
          <w:bCs/>
          <w:lang w:val="en-IN"/>
        </w:rPr>
        <w:t>WebSubnet</w:t>
      </w:r>
      <w:proofErr w:type="spellEnd"/>
      <w:r w:rsidRPr="005A23D0">
        <w:rPr>
          <w:lang w:val="en-IN"/>
        </w:rPr>
        <w:t>.</w:t>
      </w:r>
    </w:p>
    <w:p w14:paraId="1FCFBA69" w14:textId="77777777" w:rsidR="001E4489" w:rsidRPr="001E4489" w:rsidRDefault="001E4489" w:rsidP="001E4489">
      <w:pPr>
        <w:rPr>
          <w:b/>
          <w:bCs/>
          <w:lang w:val="en-IN"/>
        </w:rPr>
      </w:pPr>
      <w:r w:rsidRPr="001E4489">
        <w:rPr>
          <w:b/>
          <w:bCs/>
          <w:lang w:val="en-IN"/>
        </w:rPr>
        <w:t xml:space="preserve">(b) </w:t>
      </w:r>
      <w:proofErr w:type="spellStart"/>
      <w:r w:rsidRPr="001E4489">
        <w:rPr>
          <w:b/>
          <w:bCs/>
          <w:lang w:val="en-IN"/>
        </w:rPr>
        <w:t>AppNSG</w:t>
      </w:r>
      <w:proofErr w:type="spellEnd"/>
    </w:p>
    <w:p w14:paraId="4B2B6157" w14:textId="77777777" w:rsidR="005A23D0" w:rsidRPr="005A23D0" w:rsidRDefault="005A23D0" w:rsidP="005A23D0">
      <w:pPr>
        <w:numPr>
          <w:ilvl w:val="0"/>
          <w:numId w:val="26"/>
        </w:numPr>
        <w:rPr>
          <w:lang w:val="en-IN"/>
        </w:rPr>
      </w:pPr>
      <w:r w:rsidRPr="005A23D0">
        <w:rPr>
          <w:lang w:val="en-IN"/>
        </w:rPr>
        <w:t>Allowed SSH from my public IP.</w:t>
      </w:r>
    </w:p>
    <w:p w14:paraId="5A422504" w14:textId="77777777" w:rsidR="005A23D0" w:rsidRPr="005A23D0" w:rsidRDefault="005A23D0" w:rsidP="005A23D0">
      <w:pPr>
        <w:numPr>
          <w:ilvl w:val="0"/>
          <w:numId w:val="26"/>
        </w:numPr>
        <w:rPr>
          <w:lang w:val="en-IN"/>
        </w:rPr>
      </w:pPr>
      <w:r w:rsidRPr="005A23D0">
        <w:rPr>
          <w:lang w:val="en-IN"/>
        </w:rPr>
        <w:t xml:space="preserve">Allowed traffic from </w:t>
      </w:r>
      <w:proofErr w:type="spellStart"/>
      <w:r w:rsidRPr="005A23D0">
        <w:rPr>
          <w:lang w:val="en-IN"/>
        </w:rPr>
        <w:t>WebSubnet</w:t>
      </w:r>
      <w:proofErr w:type="spellEnd"/>
      <w:r w:rsidRPr="005A23D0">
        <w:rPr>
          <w:lang w:val="en-IN"/>
        </w:rPr>
        <w:t>.</w:t>
      </w:r>
    </w:p>
    <w:p w14:paraId="3692DF33" w14:textId="77777777" w:rsidR="005A23D0" w:rsidRPr="005A23D0" w:rsidRDefault="005A23D0" w:rsidP="005A23D0">
      <w:pPr>
        <w:numPr>
          <w:ilvl w:val="0"/>
          <w:numId w:val="26"/>
        </w:numPr>
        <w:rPr>
          <w:lang w:val="en-IN"/>
        </w:rPr>
      </w:pPr>
      <w:r w:rsidRPr="005A23D0">
        <w:rPr>
          <w:lang w:val="en-IN"/>
        </w:rPr>
        <w:t>Outbound Rules:</w:t>
      </w:r>
    </w:p>
    <w:p w14:paraId="3B896BB6" w14:textId="77777777" w:rsidR="005A23D0" w:rsidRPr="005A23D0" w:rsidRDefault="005A23D0" w:rsidP="005A23D0">
      <w:pPr>
        <w:numPr>
          <w:ilvl w:val="1"/>
          <w:numId w:val="26"/>
        </w:numPr>
        <w:rPr>
          <w:lang w:val="en-IN"/>
        </w:rPr>
      </w:pPr>
      <w:r w:rsidRPr="005A23D0">
        <w:rPr>
          <w:lang w:val="en-IN"/>
        </w:rPr>
        <w:t xml:space="preserve">Allowed traffic back to </w:t>
      </w:r>
      <w:proofErr w:type="spellStart"/>
      <w:r w:rsidRPr="005A23D0">
        <w:rPr>
          <w:lang w:val="en-IN"/>
        </w:rPr>
        <w:t>WebSubnet</w:t>
      </w:r>
      <w:proofErr w:type="spellEnd"/>
      <w:r w:rsidRPr="005A23D0">
        <w:rPr>
          <w:lang w:val="en-IN"/>
        </w:rPr>
        <w:t>.</w:t>
      </w:r>
    </w:p>
    <w:p w14:paraId="21F60A33" w14:textId="77777777" w:rsidR="005A23D0" w:rsidRPr="005A23D0" w:rsidRDefault="005A23D0" w:rsidP="005A23D0">
      <w:pPr>
        <w:numPr>
          <w:ilvl w:val="1"/>
          <w:numId w:val="26"/>
        </w:numPr>
        <w:rPr>
          <w:lang w:val="en-IN"/>
        </w:rPr>
      </w:pPr>
      <w:r w:rsidRPr="005A23D0">
        <w:rPr>
          <w:lang w:val="en-IN"/>
        </w:rPr>
        <w:t xml:space="preserve">Allowed traffic to </w:t>
      </w:r>
      <w:proofErr w:type="spellStart"/>
      <w:r w:rsidRPr="005A23D0">
        <w:rPr>
          <w:lang w:val="en-IN"/>
        </w:rPr>
        <w:t>DBSubnet</w:t>
      </w:r>
      <w:proofErr w:type="spellEnd"/>
      <w:r w:rsidRPr="005A23D0">
        <w:rPr>
          <w:lang w:val="en-IN"/>
        </w:rPr>
        <w:t>.</w:t>
      </w:r>
    </w:p>
    <w:p w14:paraId="76F1FB46" w14:textId="77777777" w:rsidR="005A23D0" w:rsidRPr="005A23D0" w:rsidRDefault="005A23D0" w:rsidP="005A23D0">
      <w:pPr>
        <w:numPr>
          <w:ilvl w:val="0"/>
          <w:numId w:val="3"/>
        </w:numPr>
        <w:tabs>
          <w:tab w:val="clear" w:pos="432"/>
          <w:tab w:val="num" w:pos="360"/>
        </w:tabs>
        <w:rPr>
          <w:lang w:val="en-IN"/>
        </w:rPr>
      </w:pPr>
      <w:r w:rsidRPr="005A23D0">
        <w:rPr>
          <w:lang w:val="en-IN"/>
        </w:rPr>
        <w:t xml:space="preserve">Connected this NSG to </w:t>
      </w:r>
      <w:proofErr w:type="spellStart"/>
      <w:r w:rsidRPr="005A23D0">
        <w:rPr>
          <w:b/>
          <w:bCs/>
          <w:lang w:val="en-IN"/>
        </w:rPr>
        <w:t>AppSubnet</w:t>
      </w:r>
      <w:proofErr w:type="spellEnd"/>
      <w:r w:rsidRPr="005A23D0">
        <w:rPr>
          <w:lang w:val="en-IN"/>
        </w:rPr>
        <w:t>.</w:t>
      </w:r>
    </w:p>
    <w:p w14:paraId="531DC2AA" w14:textId="77777777" w:rsidR="001E4489" w:rsidRPr="001E4489" w:rsidRDefault="001E4489" w:rsidP="001E4489">
      <w:pPr>
        <w:rPr>
          <w:b/>
          <w:bCs/>
          <w:lang w:val="en-IN"/>
        </w:rPr>
      </w:pPr>
      <w:r w:rsidRPr="001E4489">
        <w:rPr>
          <w:b/>
          <w:bCs/>
          <w:lang w:val="en-IN"/>
        </w:rPr>
        <w:t>(c) DBNSG</w:t>
      </w:r>
    </w:p>
    <w:p w14:paraId="4BE71ECA" w14:textId="77777777" w:rsidR="005A23D0" w:rsidRPr="005A23D0" w:rsidRDefault="005A23D0" w:rsidP="005A23D0">
      <w:pPr>
        <w:pStyle w:val="Heading2"/>
        <w:numPr>
          <w:ilvl w:val="0"/>
          <w:numId w:val="27"/>
        </w:numPr>
        <w:rPr>
          <w:b w:val="0"/>
          <w:lang w:val="en-IN"/>
        </w:rPr>
      </w:pPr>
      <w:r w:rsidRPr="005A23D0">
        <w:rPr>
          <w:b w:val="0"/>
          <w:lang w:val="en-IN"/>
        </w:rPr>
        <w:lastRenderedPageBreak/>
        <w:t xml:space="preserve">Allowed SSH only from </w:t>
      </w:r>
      <w:proofErr w:type="spellStart"/>
      <w:r w:rsidRPr="005A23D0">
        <w:rPr>
          <w:b w:val="0"/>
          <w:lang w:val="en-IN"/>
        </w:rPr>
        <w:t>AppSubnet</w:t>
      </w:r>
      <w:proofErr w:type="spellEnd"/>
      <w:r w:rsidRPr="005A23D0">
        <w:rPr>
          <w:b w:val="0"/>
          <w:lang w:val="en-IN"/>
        </w:rPr>
        <w:t>.</w:t>
      </w:r>
    </w:p>
    <w:p w14:paraId="7C950D3C" w14:textId="77777777" w:rsidR="005A23D0" w:rsidRPr="005A23D0" w:rsidRDefault="005A23D0" w:rsidP="005A23D0">
      <w:pPr>
        <w:pStyle w:val="Heading2"/>
        <w:numPr>
          <w:ilvl w:val="0"/>
          <w:numId w:val="27"/>
        </w:numPr>
        <w:rPr>
          <w:b w:val="0"/>
          <w:lang w:val="en-IN"/>
        </w:rPr>
      </w:pPr>
      <w:r w:rsidRPr="005A23D0">
        <w:rPr>
          <w:b w:val="0"/>
          <w:lang w:val="en-IN"/>
        </w:rPr>
        <w:t>Blocked all outbound traffic completely.</w:t>
      </w:r>
    </w:p>
    <w:p w14:paraId="7D29BF8A" w14:textId="77777777" w:rsidR="005A23D0" w:rsidRDefault="005A23D0" w:rsidP="005A23D0">
      <w:pPr>
        <w:pStyle w:val="Heading2"/>
        <w:rPr>
          <w:b w:val="0"/>
          <w:lang w:val="en-IN"/>
        </w:rPr>
      </w:pPr>
      <w:r w:rsidRPr="005A23D0">
        <w:rPr>
          <w:b w:val="0"/>
          <w:lang w:val="en-IN"/>
        </w:rPr>
        <w:t xml:space="preserve">Linked this NSG to </w:t>
      </w:r>
      <w:proofErr w:type="spellStart"/>
      <w:r w:rsidRPr="005A23D0">
        <w:rPr>
          <w:b w:val="0"/>
          <w:lang w:val="en-IN"/>
        </w:rPr>
        <w:t>DBSubnet</w:t>
      </w:r>
      <w:proofErr w:type="spellEnd"/>
      <w:r w:rsidRPr="005A23D0">
        <w:rPr>
          <w:b w:val="0"/>
          <w:lang w:val="en-IN"/>
        </w:rPr>
        <w:t>.</w:t>
      </w:r>
    </w:p>
    <w:p w14:paraId="109CDA38" w14:textId="77777777" w:rsidR="005A23D0" w:rsidRPr="005A23D0" w:rsidRDefault="005A23D0" w:rsidP="005A23D0">
      <w:pPr>
        <w:rPr>
          <w:lang w:val="en-IN"/>
        </w:rPr>
      </w:pPr>
    </w:p>
    <w:p w14:paraId="488E964A" w14:textId="63A003C1" w:rsidR="001E4489" w:rsidRDefault="001E4489" w:rsidP="001E4489">
      <w:pPr>
        <w:pStyle w:val="Heading2"/>
      </w:pPr>
      <w:r w:rsidRPr="001E4489">
        <w:t>Step 3: Deploy Virtual Machines</w:t>
      </w:r>
    </w:p>
    <w:p w14:paraId="1D91910B" w14:textId="77777777" w:rsidR="005A23D0" w:rsidRDefault="005A23D0" w:rsidP="001E4489">
      <w:pPr>
        <w:rPr>
          <w:b/>
          <w:bCs/>
          <w:lang w:val="en-IN"/>
        </w:rPr>
      </w:pPr>
      <w:r w:rsidRPr="005A23D0">
        <w:t>I made one Linux VM in each subnet. (I skipped Windows because my machine can’t handle it — it’s just too slow.)</w:t>
      </w:r>
      <w:r w:rsidRPr="005A23D0">
        <w:rPr>
          <w:b/>
          <w:bCs/>
          <w:lang w:val="en-IN"/>
        </w:rPr>
        <w:t xml:space="preserve"> </w:t>
      </w:r>
    </w:p>
    <w:p w14:paraId="061B495C" w14:textId="7C993BA1" w:rsidR="001E4489" w:rsidRPr="001E4489" w:rsidRDefault="001E4489" w:rsidP="001E4489">
      <w:pPr>
        <w:rPr>
          <w:b/>
          <w:bCs/>
          <w:lang w:val="en-IN"/>
        </w:rPr>
      </w:pPr>
      <w:r w:rsidRPr="001E4489">
        <w:rPr>
          <w:b/>
          <w:bCs/>
          <w:lang w:val="en-IN"/>
        </w:rPr>
        <w:t>(a) Web Tier VM</w:t>
      </w:r>
    </w:p>
    <w:p w14:paraId="4C33DA48" w14:textId="77777777" w:rsidR="005A23D0" w:rsidRPr="005A23D0" w:rsidRDefault="005A23D0" w:rsidP="005A23D0">
      <w:pPr>
        <w:numPr>
          <w:ilvl w:val="0"/>
          <w:numId w:val="28"/>
        </w:numPr>
        <w:rPr>
          <w:lang w:val="en-IN"/>
        </w:rPr>
      </w:pPr>
      <w:r w:rsidRPr="005A23D0">
        <w:rPr>
          <w:lang w:val="en-IN"/>
        </w:rPr>
        <w:t xml:space="preserve">Resource Group: </w:t>
      </w:r>
      <w:proofErr w:type="spellStart"/>
      <w:r w:rsidRPr="005A23D0">
        <w:rPr>
          <w:lang w:val="en-IN"/>
        </w:rPr>
        <w:t>ThreeTierAppRG</w:t>
      </w:r>
      <w:proofErr w:type="spellEnd"/>
    </w:p>
    <w:p w14:paraId="7C49CA87" w14:textId="77777777" w:rsidR="005A23D0" w:rsidRPr="005A23D0" w:rsidRDefault="005A23D0" w:rsidP="005A23D0">
      <w:pPr>
        <w:numPr>
          <w:ilvl w:val="0"/>
          <w:numId w:val="28"/>
        </w:numPr>
        <w:rPr>
          <w:lang w:val="en-IN"/>
        </w:rPr>
      </w:pPr>
      <w:r w:rsidRPr="005A23D0">
        <w:rPr>
          <w:lang w:val="en-IN"/>
        </w:rPr>
        <w:t>VM Name: WebLinuxVM</w:t>
      </w:r>
    </w:p>
    <w:p w14:paraId="35EB9D19" w14:textId="77777777" w:rsidR="005A23D0" w:rsidRPr="005A23D0" w:rsidRDefault="005A23D0" w:rsidP="005A23D0">
      <w:pPr>
        <w:numPr>
          <w:ilvl w:val="0"/>
          <w:numId w:val="28"/>
        </w:numPr>
        <w:rPr>
          <w:lang w:val="en-IN"/>
        </w:rPr>
      </w:pPr>
      <w:r w:rsidRPr="005A23D0">
        <w:rPr>
          <w:lang w:val="en-IN"/>
        </w:rPr>
        <w:t>Region: Same as the resource group</w:t>
      </w:r>
    </w:p>
    <w:p w14:paraId="2AF68BE5" w14:textId="77777777" w:rsidR="005A23D0" w:rsidRPr="005A23D0" w:rsidRDefault="005A23D0" w:rsidP="005A23D0">
      <w:pPr>
        <w:numPr>
          <w:ilvl w:val="0"/>
          <w:numId w:val="28"/>
        </w:numPr>
        <w:rPr>
          <w:lang w:val="en-IN"/>
        </w:rPr>
      </w:pPr>
      <w:r w:rsidRPr="005A23D0">
        <w:rPr>
          <w:lang w:val="en-IN"/>
        </w:rPr>
        <w:t>OS: Ubuntu LTS</w:t>
      </w:r>
    </w:p>
    <w:p w14:paraId="4F61926D" w14:textId="77777777" w:rsidR="005A23D0" w:rsidRPr="005A23D0" w:rsidRDefault="005A23D0" w:rsidP="005A23D0">
      <w:pPr>
        <w:numPr>
          <w:ilvl w:val="0"/>
          <w:numId w:val="28"/>
        </w:numPr>
        <w:rPr>
          <w:lang w:val="en-IN"/>
        </w:rPr>
      </w:pPr>
      <w:r w:rsidRPr="005A23D0">
        <w:rPr>
          <w:lang w:val="en-IN"/>
        </w:rPr>
        <w:t>Size: Standard B1s (or any lightweight option)</w:t>
      </w:r>
    </w:p>
    <w:p w14:paraId="6D3B4F50" w14:textId="77777777" w:rsidR="005A23D0" w:rsidRPr="005A23D0" w:rsidRDefault="005A23D0" w:rsidP="005A23D0">
      <w:pPr>
        <w:numPr>
          <w:ilvl w:val="0"/>
          <w:numId w:val="28"/>
        </w:numPr>
        <w:rPr>
          <w:lang w:val="en-IN"/>
        </w:rPr>
      </w:pPr>
      <w:r w:rsidRPr="005A23D0">
        <w:rPr>
          <w:lang w:val="en-IN"/>
        </w:rPr>
        <w:t>Auth: SSH key</w:t>
      </w:r>
    </w:p>
    <w:p w14:paraId="175EA999" w14:textId="77777777" w:rsidR="005A23D0" w:rsidRPr="005A23D0" w:rsidRDefault="005A23D0" w:rsidP="005A23D0">
      <w:pPr>
        <w:numPr>
          <w:ilvl w:val="0"/>
          <w:numId w:val="28"/>
        </w:numPr>
        <w:rPr>
          <w:lang w:val="en-IN"/>
        </w:rPr>
      </w:pPr>
      <w:r w:rsidRPr="005A23D0">
        <w:rPr>
          <w:lang w:val="en-IN"/>
        </w:rPr>
        <w:t xml:space="preserve">Username: </w:t>
      </w:r>
      <w:proofErr w:type="spellStart"/>
      <w:r w:rsidRPr="005A23D0">
        <w:rPr>
          <w:lang w:val="en-IN"/>
        </w:rPr>
        <w:t>azureuser</w:t>
      </w:r>
      <w:proofErr w:type="spellEnd"/>
    </w:p>
    <w:p w14:paraId="259D1E09" w14:textId="77777777" w:rsidR="005A23D0" w:rsidRPr="005A23D0" w:rsidRDefault="005A23D0" w:rsidP="005A23D0">
      <w:pPr>
        <w:numPr>
          <w:ilvl w:val="0"/>
          <w:numId w:val="28"/>
        </w:numPr>
        <w:rPr>
          <w:lang w:val="en-IN"/>
        </w:rPr>
      </w:pPr>
      <w:r w:rsidRPr="005A23D0">
        <w:rPr>
          <w:lang w:val="en-IN"/>
        </w:rPr>
        <w:t>Public inbound ports: None</w:t>
      </w:r>
    </w:p>
    <w:p w14:paraId="179615BD" w14:textId="77777777" w:rsidR="005A23D0" w:rsidRPr="005A23D0" w:rsidRDefault="005A23D0" w:rsidP="005A23D0">
      <w:pPr>
        <w:numPr>
          <w:ilvl w:val="0"/>
          <w:numId w:val="28"/>
        </w:numPr>
        <w:rPr>
          <w:lang w:val="en-IN"/>
        </w:rPr>
      </w:pPr>
      <w:r w:rsidRPr="005A23D0">
        <w:rPr>
          <w:lang w:val="en-IN"/>
        </w:rPr>
        <w:t>Networking:</w:t>
      </w:r>
    </w:p>
    <w:p w14:paraId="73CCBEA9" w14:textId="77777777" w:rsidR="005A23D0" w:rsidRPr="005A23D0" w:rsidRDefault="005A23D0" w:rsidP="005A23D0">
      <w:pPr>
        <w:numPr>
          <w:ilvl w:val="1"/>
          <w:numId w:val="28"/>
        </w:numPr>
        <w:rPr>
          <w:lang w:val="en-IN"/>
        </w:rPr>
      </w:pPr>
      <w:proofErr w:type="spellStart"/>
      <w:r w:rsidRPr="005A23D0">
        <w:rPr>
          <w:lang w:val="en-IN"/>
        </w:rPr>
        <w:t>VNet</w:t>
      </w:r>
      <w:proofErr w:type="spellEnd"/>
      <w:r w:rsidRPr="005A23D0">
        <w:rPr>
          <w:lang w:val="en-IN"/>
        </w:rPr>
        <w:t xml:space="preserve">: </w:t>
      </w:r>
      <w:proofErr w:type="spellStart"/>
      <w:r w:rsidRPr="005A23D0">
        <w:rPr>
          <w:lang w:val="en-IN"/>
        </w:rPr>
        <w:t>ThreeTierVNet</w:t>
      </w:r>
      <w:proofErr w:type="spellEnd"/>
    </w:p>
    <w:p w14:paraId="10BB52C8" w14:textId="77777777" w:rsidR="005A23D0" w:rsidRPr="005A23D0" w:rsidRDefault="005A23D0" w:rsidP="005A23D0">
      <w:pPr>
        <w:numPr>
          <w:ilvl w:val="1"/>
          <w:numId w:val="28"/>
        </w:numPr>
        <w:rPr>
          <w:lang w:val="en-IN"/>
        </w:rPr>
      </w:pPr>
      <w:r w:rsidRPr="005A23D0">
        <w:rPr>
          <w:lang w:val="en-IN"/>
        </w:rPr>
        <w:t xml:space="preserve">Subnet: </w:t>
      </w:r>
      <w:proofErr w:type="spellStart"/>
      <w:r w:rsidRPr="005A23D0">
        <w:rPr>
          <w:lang w:val="en-IN"/>
        </w:rPr>
        <w:t>WebSubnet</w:t>
      </w:r>
      <w:proofErr w:type="spellEnd"/>
    </w:p>
    <w:p w14:paraId="7D638005" w14:textId="77777777" w:rsidR="005A23D0" w:rsidRPr="005A23D0" w:rsidRDefault="005A23D0" w:rsidP="005A23D0">
      <w:pPr>
        <w:numPr>
          <w:ilvl w:val="1"/>
          <w:numId w:val="28"/>
        </w:numPr>
        <w:rPr>
          <w:lang w:val="en-IN"/>
        </w:rPr>
      </w:pPr>
      <w:r w:rsidRPr="005A23D0">
        <w:rPr>
          <w:lang w:val="en-IN"/>
        </w:rPr>
        <w:t>Public IP: Yes (for SSH)</w:t>
      </w:r>
    </w:p>
    <w:p w14:paraId="6D3336F3" w14:textId="77777777" w:rsidR="005A23D0" w:rsidRPr="005A23D0" w:rsidRDefault="005A23D0" w:rsidP="005A23D0">
      <w:pPr>
        <w:numPr>
          <w:ilvl w:val="0"/>
          <w:numId w:val="3"/>
        </w:numPr>
        <w:tabs>
          <w:tab w:val="clear" w:pos="432"/>
          <w:tab w:val="num" w:pos="360"/>
        </w:tabs>
        <w:rPr>
          <w:lang w:val="en-IN"/>
        </w:rPr>
      </w:pPr>
      <w:r w:rsidRPr="005A23D0">
        <w:rPr>
          <w:lang w:val="en-IN"/>
        </w:rPr>
        <w:t xml:space="preserve">Clicked </w:t>
      </w:r>
      <w:r w:rsidRPr="005A23D0">
        <w:rPr>
          <w:b/>
          <w:bCs/>
          <w:lang w:val="en-IN"/>
        </w:rPr>
        <w:t>Create</w:t>
      </w:r>
      <w:r w:rsidRPr="005A23D0">
        <w:rPr>
          <w:lang w:val="en-IN"/>
        </w:rPr>
        <w:t xml:space="preserve"> and let Azure do its thing.</w:t>
      </w:r>
    </w:p>
    <w:p w14:paraId="274EA329" w14:textId="77777777" w:rsidR="001E4489" w:rsidRPr="001E4489" w:rsidRDefault="001E4489" w:rsidP="001E4489">
      <w:pPr>
        <w:rPr>
          <w:b/>
          <w:bCs/>
          <w:lang w:val="en-IN"/>
        </w:rPr>
      </w:pPr>
      <w:r w:rsidRPr="001E4489">
        <w:rPr>
          <w:b/>
          <w:bCs/>
          <w:lang w:val="en-IN"/>
        </w:rPr>
        <w:t>(b) App Tier VM</w:t>
      </w:r>
    </w:p>
    <w:p w14:paraId="0ED6197D" w14:textId="77777777" w:rsidR="001E4489" w:rsidRPr="001E4489" w:rsidRDefault="001E4489" w:rsidP="001E4489">
      <w:pPr>
        <w:rPr>
          <w:lang w:val="en-IN"/>
        </w:rPr>
      </w:pPr>
      <w:r w:rsidRPr="001E4489">
        <w:rPr>
          <w:lang w:val="en-IN"/>
        </w:rPr>
        <w:t>Same as above, but:</w:t>
      </w:r>
    </w:p>
    <w:p w14:paraId="6D9433AE" w14:textId="77777777" w:rsidR="005A23D0" w:rsidRPr="005A23D0" w:rsidRDefault="005A23D0" w:rsidP="005A23D0">
      <w:pPr>
        <w:numPr>
          <w:ilvl w:val="0"/>
          <w:numId w:val="3"/>
        </w:numPr>
        <w:tabs>
          <w:tab w:val="clear" w:pos="432"/>
          <w:tab w:val="num" w:pos="360"/>
        </w:tabs>
        <w:rPr>
          <w:lang w:val="en-IN"/>
        </w:rPr>
      </w:pPr>
      <w:r w:rsidRPr="005A23D0">
        <w:rPr>
          <w:lang w:val="en-IN"/>
        </w:rPr>
        <w:t>Same as the Web VM, except:</w:t>
      </w:r>
    </w:p>
    <w:p w14:paraId="698F814F" w14:textId="77777777" w:rsidR="005A23D0" w:rsidRPr="005A23D0" w:rsidRDefault="005A23D0" w:rsidP="005A23D0">
      <w:pPr>
        <w:numPr>
          <w:ilvl w:val="0"/>
          <w:numId w:val="29"/>
        </w:numPr>
        <w:rPr>
          <w:lang w:val="en-IN"/>
        </w:rPr>
      </w:pPr>
      <w:r w:rsidRPr="005A23D0">
        <w:rPr>
          <w:lang w:val="en-IN"/>
        </w:rPr>
        <w:t xml:space="preserve">VM Name: </w:t>
      </w:r>
      <w:proofErr w:type="spellStart"/>
      <w:r w:rsidRPr="005A23D0">
        <w:rPr>
          <w:lang w:val="en-IN"/>
        </w:rPr>
        <w:t>AppLinuxVM</w:t>
      </w:r>
      <w:proofErr w:type="spellEnd"/>
    </w:p>
    <w:p w14:paraId="4160B181" w14:textId="77777777" w:rsidR="005A23D0" w:rsidRPr="005A23D0" w:rsidRDefault="005A23D0" w:rsidP="005A23D0">
      <w:pPr>
        <w:numPr>
          <w:ilvl w:val="0"/>
          <w:numId w:val="29"/>
        </w:numPr>
        <w:rPr>
          <w:lang w:val="en-IN"/>
        </w:rPr>
      </w:pPr>
      <w:r w:rsidRPr="005A23D0">
        <w:rPr>
          <w:lang w:val="en-IN"/>
        </w:rPr>
        <w:t xml:space="preserve">Subnet: </w:t>
      </w:r>
      <w:proofErr w:type="spellStart"/>
      <w:r w:rsidRPr="005A23D0">
        <w:rPr>
          <w:lang w:val="en-IN"/>
        </w:rPr>
        <w:t>AppSubnet</w:t>
      </w:r>
      <w:proofErr w:type="spellEnd"/>
    </w:p>
    <w:p w14:paraId="35867ABB" w14:textId="77777777" w:rsidR="005A23D0" w:rsidRPr="005A23D0" w:rsidRDefault="005A23D0" w:rsidP="005A23D0">
      <w:pPr>
        <w:numPr>
          <w:ilvl w:val="0"/>
          <w:numId w:val="29"/>
        </w:numPr>
        <w:rPr>
          <w:lang w:val="en-IN"/>
        </w:rPr>
      </w:pPr>
      <w:r w:rsidRPr="005A23D0">
        <w:rPr>
          <w:lang w:val="en-IN"/>
        </w:rPr>
        <w:lastRenderedPageBreak/>
        <w:t>No public IP.</w:t>
      </w:r>
    </w:p>
    <w:p w14:paraId="58DFF90A" w14:textId="77777777" w:rsidR="005A23D0" w:rsidRDefault="001E4489" w:rsidP="005A23D0">
      <w:pPr>
        <w:rPr>
          <w:b/>
          <w:bCs/>
          <w:lang w:val="en-IN"/>
        </w:rPr>
      </w:pPr>
      <w:r w:rsidRPr="001E4489">
        <w:rPr>
          <w:b/>
          <w:bCs/>
          <w:lang w:val="en-IN"/>
        </w:rPr>
        <w:t>(c) DB Tier VM</w:t>
      </w:r>
    </w:p>
    <w:p w14:paraId="0E312BB0" w14:textId="77777777" w:rsidR="005A23D0" w:rsidRPr="005A23D0" w:rsidRDefault="005A23D0" w:rsidP="005A23D0">
      <w:pPr>
        <w:rPr>
          <w:lang w:val="en-IN"/>
        </w:rPr>
      </w:pPr>
      <w:r w:rsidRPr="005A23D0">
        <w:rPr>
          <w:lang w:val="en-IN"/>
        </w:rPr>
        <w:t>Same as above, but:</w:t>
      </w:r>
    </w:p>
    <w:p w14:paraId="0F65BC9B" w14:textId="77777777" w:rsidR="005A23D0" w:rsidRPr="005A23D0" w:rsidRDefault="005A23D0" w:rsidP="005A23D0">
      <w:pPr>
        <w:numPr>
          <w:ilvl w:val="0"/>
          <w:numId w:val="31"/>
        </w:numPr>
        <w:rPr>
          <w:lang w:val="en-IN"/>
        </w:rPr>
      </w:pPr>
      <w:r w:rsidRPr="005A23D0">
        <w:rPr>
          <w:lang w:val="en-IN"/>
        </w:rPr>
        <w:t xml:space="preserve">VM Name: </w:t>
      </w:r>
      <w:proofErr w:type="spellStart"/>
      <w:r w:rsidRPr="005A23D0">
        <w:rPr>
          <w:lang w:val="en-IN"/>
        </w:rPr>
        <w:t>DBLinuxVM</w:t>
      </w:r>
      <w:proofErr w:type="spellEnd"/>
    </w:p>
    <w:p w14:paraId="4D014C97" w14:textId="77777777" w:rsidR="005A23D0" w:rsidRPr="005A23D0" w:rsidRDefault="005A23D0" w:rsidP="005A23D0">
      <w:pPr>
        <w:numPr>
          <w:ilvl w:val="0"/>
          <w:numId w:val="31"/>
        </w:numPr>
        <w:rPr>
          <w:lang w:val="en-IN"/>
        </w:rPr>
      </w:pPr>
      <w:r w:rsidRPr="005A23D0">
        <w:rPr>
          <w:lang w:val="en-IN"/>
        </w:rPr>
        <w:t xml:space="preserve">Subnet: </w:t>
      </w:r>
      <w:proofErr w:type="spellStart"/>
      <w:r w:rsidRPr="005A23D0">
        <w:rPr>
          <w:lang w:val="en-IN"/>
        </w:rPr>
        <w:t>DBSubnet</w:t>
      </w:r>
      <w:proofErr w:type="spellEnd"/>
    </w:p>
    <w:p w14:paraId="45E4253B" w14:textId="77777777" w:rsidR="005A23D0" w:rsidRPr="005A23D0" w:rsidRDefault="005A23D0" w:rsidP="005A23D0">
      <w:pPr>
        <w:numPr>
          <w:ilvl w:val="0"/>
          <w:numId w:val="31"/>
        </w:numPr>
        <w:rPr>
          <w:lang w:val="en-IN"/>
        </w:rPr>
      </w:pPr>
      <w:r w:rsidRPr="005A23D0">
        <w:rPr>
          <w:lang w:val="en-IN"/>
        </w:rPr>
        <w:t>No public IP.</w:t>
      </w:r>
    </w:p>
    <w:p w14:paraId="247401E9" w14:textId="77777777" w:rsidR="005A23D0" w:rsidRPr="005A23D0" w:rsidRDefault="005A23D0" w:rsidP="005A23D0">
      <w:pPr>
        <w:rPr>
          <w:lang w:val="en-IN"/>
        </w:rPr>
      </w:pPr>
    </w:p>
    <w:p w14:paraId="25B8AD02" w14:textId="7B9C48A8" w:rsidR="001E4489" w:rsidRDefault="001E4489" w:rsidP="001E4489">
      <w:pPr>
        <w:pStyle w:val="Heading2"/>
      </w:pPr>
      <w:r w:rsidRPr="001E4489">
        <w:t>Step 4: Install Apache2</w:t>
      </w:r>
    </w:p>
    <w:p w14:paraId="015D648F" w14:textId="77777777" w:rsidR="005A23D0" w:rsidRDefault="005A23D0" w:rsidP="001E4489">
      <w:pPr>
        <w:pStyle w:val="Heading2"/>
        <w:rPr>
          <w:rFonts w:asciiTheme="minorHAnsi" w:eastAsiaTheme="minorHAnsi" w:hAnsiTheme="minorHAnsi" w:cstheme="minorBidi"/>
          <w:b w:val="0"/>
          <w:szCs w:val="30"/>
        </w:rPr>
      </w:pPr>
      <w:r w:rsidRPr="005A23D0">
        <w:rPr>
          <w:rFonts w:asciiTheme="minorHAnsi" w:eastAsiaTheme="minorHAnsi" w:hAnsiTheme="minorHAnsi" w:cstheme="minorBidi"/>
          <w:b w:val="0"/>
          <w:szCs w:val="30"/>
        </w:rPr>
        <w:t>I wanted a web server running, so I installed Apache2 — but only on the Web and App VMs, because the DB VM can’t reach the internet.</w:t>
      </w:r>
    </w:p>
    <w:p w14:paraId="52B1E255" w14:textId="7092EB97" w:rsidR="005A23D0" w:rsidRDefault="005A23D0" w:rsidP="005A23D0">
      <w:pPr>
        <w:pStyle w:val="ListParagraph"/>
        <w:numPr>
          <w:ilvl w:val="0"/>
          <w:numId w:val="33"/>
        </w:numPr>
      </w:pPr>
      <w:r w:rsidRPr="005A23D0">
        <w:t xml:space="preserve">On </w:t>
      </w:r>
      <w:r w:rsidRPr="005A23D0">
        <w:rPr>
          <w:b/>
          <w:bCs/>
        </w:rPr>
        <w:t>WebLinuxVM</w:t>
      </w:r>
      <w:r w:rsidRPr="005A23D0">
        <w:t>:</w:t>
      </w:r>
    </w:p>
    <w:p w14:paraId="2AFEF858" w14:textId="77777777" w:rsidR="005A23D0" w:rsidRDefault="005A23D0" w:rsidP="005A23D0">
      <w:proofErr w:type="spellStart"/>
      <w:r>
        <w:t>sudo</w:t>
      </w:r>
      <w:proofErr w:type="spellEnd"/>
      <w:r>
        <w:t xml:space="preserve"> apt-get update</w:t>
      </w:r>
    </w:p>
    <w:p w14:paraId="128A0603" w14:textId="77777777" w:rsidR="005A23D0" w:rsidRDefault="005A23D0" w:rsidP="005A23D0">
      <w:proofErr w:type="spellStart"/>
      <w:r>
        <w:t>sudo</w:t>
      </w:r>
      <w:proofErr w:type="spellEnd"/>
      <w:r>
        <w:t xml:space="preserve"> apt-get install apache2 -y</w:t>
      </w:r>
    </w:p>
    <w:p w14:paraId="541563DA" w14:textId="77777777" w:rsidR="005A23D0" w:rsidRDefault="005A23D0" w:rsidP="005A23D0">
      <w:proofErr w:type="spellStart"/>
      <w:r>
        <w:t>sudo</w:t>
      </w:r>
      <w:proofErr w:type="spellEnd"/>
      <w:r>
        <w:t xml:space="preserve"> </w:t>
      </w:r>
      <w:proofErr w:type="spellStart"/>
      <w:r>
        <w:t>systemctl</w:t>
      </w:r>
      <w:proofErr w:type="spellEnd"/>
      <w:r>
        <w:t xml:space="preserve"> enable apache2</w:t>
      </w:r>
    </w:p>
    <w:p w14:paraId="62BF1FB7" w14:textId="53A475F7" w:rsidR="005A23D0" w:rsidRDefault="005A23D0" w:rsidP="005A23D0">
      <w:proofErr w:type="spellStart"/>
      <w:r>
        <w:t>sudo</w:t>
      </w:r>
      <w:proofErr w:type="spellEnd"/>
      <w:r>
        <w:t xml:space="preserve"> </w:t>
      </w:r>
      <w:proofErr w:type="spellStart"/>
      <w:r>
        <w:t>systemctl</w:t>
      </w:r>
      <w:proofErr w:type="spellEnd"/>
      <w:r>
        <w:t xml:space="preserve"> start apache2</w:t>
      </w:r>
    </w:p>
    <w:p w14:paraId="44FC13CC" w14:textId="6C76580A" w:rsidR="005A23D0" w:rsidRDefault="005A23D0" w:rsidP="005A23D0">
      <w:pPr>
        <w:pStyle w:val="ListParagraph"/>
        <w:numPr>
          <w:ilvl w:val="0"/>
          <w:numId w:val="32"/>
        </w:numPr>
      </w:pPr>
      <w:r w:rsidRPr="005A23D0">
        <w:t xml:space="preserve">On </w:t>
      </w:r>
      <w:proofErr w:type="spellStart"/>
      <w:r w:rsidRPr="005A23D0">
        <w:rPr>
          <w:b/>
          <w:bCs/>
        </w:rPr>
        <w:t>AppLinuxVM</w:t>
      </w:r>
      <w:proofErr w:type="spellEnd"/>
      <w:r w:rsidRPr="005A23D0">
        <w:t>:</w:t>
      </w:r>
    </w:p>
    <w:p w14:paraId="03B0E2E3" w14:textId="4B4FCDF9" w:rsidR="005A23D0" w:rsidRDefault="005A23D0" w:rsidP="005A23D0">
      <w:r w:rsidRPr="005A23D0">
        <w:t xml:space="preserve">ssh </w:t>
      </w:r>
      <w:proofErr w:type="spellStart"/>
      <w:r w:rsidRPr="005A23D0">
        <w:t>azureuser</w:t>
      </w:r>
      <w:proofErr w:type="spellEnd"/>
      <w:r w:rsidRPr="005A23D0">
        <w:t>@&lt;AppVM_Private_IP&gt;</w:t>
      </w:r>
    </w:p>
    <w:p w14:paraId="6B4406A9" w14:textId="59BB1D11" w:rsidR="005A23D0" w:rsidRPr="005A23D0" w:rsidRDefault="005A23D0" w:rsidP="005A23D0">
      <w:r w:rsidRPr="005A23D0">
        <w:t>Then installed Apache2 the same way.</w:t>
      </w:r>
    </w:p>
    <w:p w14:paraId="188038EA" w14:textId="76E76683" w:rsidR="001E4489" w:rsidRDefault="001E4489" w:rsidP="001E4489">
      <w:pPr>
        <w:pStyle w:val="Heading2"/>
      </w:pPr>
      <w:r w:rsidRPr="001E4489">
        <w:t>Step 5: Testing Connections</w:t>
      </w:r>
    </w:p>
    <w:p w14:paraId="3E76BE8E" w14:textId="77777777" w:rsidR="005A23D0" w:rsidRPr="005A23D0" w:rsidRDefault="005A23D0" w:rsidP="005A23D0">
      <w:pPr>
        <w:numPr>
          <w:ilvl w:val="0"/>
          <w:numId w:val="3"/>
        </w:numPr>
        <w:tabs>
          <w:tab w:val="clear" w:pos="432"/>
          <w:tab w:val="num" w:pos="360"/>
        </w:tabs>
        <w:rPr>
          <w:lang w:val="en-IN"/>
        </w:rPr>
      </w:pPr>
      <w:r w:rsidRPr="005A23D0">
        <w:rPr>
          <w:lang w:val="en-IN"/>
        </w:rPr>
        <w:t>I tested how the tiers could talk:</w:t>
      </w:r>
    </w:p>
    <w:p w14:paraId="6C791FEE" w14:textId="77777777" w:rsidR="005A23D0" w:rsidRPr="005A23D0" w:rsidRDefault="005A23D0" w:rsidP="005A23D0">
      <w:pPr>
        <w:numPr>
          <w:ilvl w:val="0"/>
          <w:numId w:val="34"/>
        </w:numPr>
        <w:rPr>
          <w:lang w:val="en-IN"/>
        </w:rPr>
      </w:pPr>
      <w:r w:rsidRPr="005A23D0">
        <w:rPr>
          <w:b/>
          <w:bCs/>
          <w:lang w:val="en-IN"/>
        </w:rPr>
        <w:t>Web Tier → App Tier</w:t>
      </w:r>
      <w:r w:rsidRPr="005A23D0">
        <w:rPr>
          <w:lang w:val="en-IN"/>
        </w:rPr>
        <w:t xml:space="preserve"> → Works fine.</w:t>
      </w:r>
    </w:p>
    <w:p w14:paraId="7DCADF33" w14:textId="77777777" w:rsidR="005A23D0" w:rsidRPr="005A23D0" w:rsidRDefault="005A23D0" w:rsidP="005A23D0">
      <w:pPr>
        <w:numPr>
          <w:ilvl w:val="0"/>
          <w:numId w:val="34"/>
        </w:numPr>
        <w:rPr>
          <w:lang w:val="en-IN"/>
        </w:rPr>
      </w:pPr>
      <w:r w:rsidRPr="005A23D0">
        <w:rPr>
          <w:b/>
          <w:bCs/>
          <w:lang w:val="en-IN"/>
        </w:rPr>
        <w:t>Web Tier → DB Tier</w:t>
      </w:r>
      <w:r w:rsidRPr="005A23D0">
        <w:rPr>
          <w:lang w:val="en-IN"/>
        </w:rPr>
        <w:t xml:space="preserve"> → Blocked, as planned.</w:t>
      </w:r>
    </w:p>
    <w:p w14:paraId="6AE19D8A" w14:textId="77777777" w:rsidR="005A23D0" w:rsidRPr="005A23D0" w:rsidRDefault="005A23D0" w:rsidP="005A23D0">
      <w:pPr>
        <w:numPr>
          <w:ilvl w:val="0"/>
          <w:numId w:val="34"/>
        </w:numPr>
        <w:rPr>
          <w:lang w:val="en-IN"/>
        </w:rPr>
      </w:pPr>
      <w:r w:rsidRPr="005A23D0">
        <w:rPr>
          <w:b/>
          <w:bCs/>
          <w:lang w:val="en-IN"/>
        </w:rPr>
        <w:t>App Tier → Web Tier</w:t>
      </w:r>
      <w:r w:rsidRPr="005A23D0">
        <w:rPr>
          <w:lang w:val="en-IN"/>
        </w:rPr>
        <w:t xml:space="preserve"> → Works.</w:t>
      </w:r>
    </w:p>
    <w:p w14:paraId="6C659444" w14:textId="77777777" w:rsidR="005A23D0" w:rsidRPr="005A23D0" w:rsidRDefault="005A23D0" w:rsidP="005A23D0">
      <w:pPr>
        <w:numPr>
          <w:ilvl w:val="0"/>
          <w:numId w:val="34"/>
        </w:numPr>
        <w:rPr>
          <w:lang w:val="en-IN"/>
        </w:rPr>
      </w:pPr>
      <w:r w:rsidRPr="005A23D0">
        <w:rPr>
          <w:b/>
          <w:bCs/>
          <w:lang w:val="en-IN"/>
        </w:rPr>
        <w:t>App Tier → DB Tier</w:t>
      </w:r>
      <w:r w:rsidRPr="005A23D0">
        <w:rPr>
          <w:lang w:val="en-IN"/>
        </w:rPr>
        <w:t xml:space="preserve"> → Works.</w:t>
      </w:r>
    </w:p>
    <w:p w14:paraId="0FF5EC84" w14:textId="77777777" w:rsidR="005A23D0" w:rsidRPr="005A23D0" w:rsidRDefault="005A23D0" w:rsidP="005A23D0">
      <w:pPr>
        <w:numPr>
          <w:ilvl w:val="0"/>
          <w:numId w:val="34"/>
        </w:numPr>
        <w:rPr>
          <w:lang w:val="en-IN"/>
        </w:rPr>
      </w:pPr>
      <w:r w:rsidRPr="005A23D0">
        <w:rPr>
          <w:b/>
          <w:bCs/>
          <w:lang w:val="en-IN"/>
        </w:rPr>
        <w:t>DB Tier → Anyone else</w:t>
      </w:r>
      <w:r w:rsidRPr="005A23D0">
        <w:rPr>
          <w:lang w:val="en-IN"/>
        </w:rPr>
        <w:t xml:space="preserve"> → Blocked.</w:t>
      </w:r>
    </w:p>
    <w:p w14:paraId="2DD6B5E9" w14:textId="77777777" w:rsidR="001E4489" w:rsidRPr="001E4489" w:rsidRDefault="001E4489" w:rsidP="001E4489"/>
    <w:p w14:paraId="32C1FD14" w14:textId="77777777" w:rsidR="001E4489" w:rsidRPr="001E4489" w:rsidRDefault="001E4489" w:rsidP="001E4489"/>
    <w:p w14:paraId="037A7B56" w14:textId="539775C9" w:rsidR="001E4489" w:rsidRPr="001E4489" w:rsidRDefault="001E4489" w:rsidP="001E4489"/>
    <w:sectPr w:rsidR="001E4489" w:rsidRPr="001E4489">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7AF03" w14:textId="77777777" w:rsidR="001E4489" w:rsidRDefault="001E4489">
      <w:r>
        <w:separator/>
      </w:r>
    </w:p>
    <w:p w14:paraId="230206E5" w14:textId="77777777" w:rsidR="001E4489" w:rsidRDefault="001E4489"/>
  </w:endnote>
  <w:endnote w:type="continuationSeparator" w:id="0">
    <w:p w14:paraId="6C3C0BC1" w14:textId="77777777" w:rsidR="001E4489" w:rsidRDefault="001E4489">
      <w:r>
        <w:continuationSeparator/>
      </w:r>
    </w:p>
    <w:p w14:paraId="569BDE94" w14:textId="77777777" w:rsidR="001E4489" w:rsidRDefault="001E4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5EAAAAEE" w14:textId="77777777" w:rsidR="008918F2" w:rsidRDefault="00E34F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CCDDD" w14:textId="77777777" w:rsidR="001E4489" w:rsidRDefault="001E4489">
      <w:r>
        <w:separator/>
      </w:r>
    </w:p>
    <w:p w14:paraId="016291DF" w14:textId="77777777" w:rsidR="001E4489" w:rsidRDefault="001E4489"/>
  </w:footnote>
  <w:footnote w:type="continuationSeparator" w:id="0">
    <w:p w14:paraId="5EB6C138" w14:textId="77777777" w:rsidR="001E4489" w:rsidRDefault="001E4489">
      <w:r>
        <w:continuationSeparator/>
      </w:r>
    </w:p>
    <w:p w14:paraId="241F654D" w14:textId="77777777" w:rsidR="001E4489" w:rsidRDefault="001E44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CC082D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3061FC5"/>
    <w:multiLevelType w:val="multilevel"/>
    <w:tmpl w:val="06A0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170BD"/>
    <w:multiLevelType w:val="multilevel"/>
    <w:tmpl w:val="8AB4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13E67"/>
    <w:multiLevelType w:val="multilevel"/>
    <w:tmpl w:val="8DCC7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34ADF"/>
    <w:multiLevelType w:val="multilevel"/>
    <w:tmpl w:val="1D84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32D54"/>
    <w:multiLevelType w:val="multilevel"/>
    <w:tmpl w:val="3FBE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F58E3"/>
    <w:multiLevelType w:val="multilevel"/>
    <w:tmpl w:val="9514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E4423"/>
    <w:multiLevelType w:val="multilevel"/>
    <w:tmpl w:val="86E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21C11"/>
    <w:multiLevelType w:val="multilevel"/>
    <w:tmpl w:val="F984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E057C"/>
    <w:multiLevelType w:val="hybridMultilevel"/>
    <w:tmpl w:val="415491D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1C396DC1"/>
    <w:multiLevelType w:val="hybridMultilevel"/>
    <w:tmpl w:val="AFEECB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C6623A3"/>
    <w:multiLevelType w:val="multilevel"/>
    <w:tmpl w:val="9B44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8073D9"/>
    <w:multiLevelType w:val="multilevel"/>
    <w:tmpl w:val="4136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E7525"/>
    <w:multiLevelType w:val="multilevel"/>
    <w:tmpl w:val="CC8E1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E0D91"/>
    <w:multiLevelType w:val="multilevel"/>
    <w:tmpl w:val="34A2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010FB"/>
    <w:multiLevelType w:val="multilevel"/>
    <w:tmpl w:val="5E4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65378"/>
    <w:multiLevelType w:val="multilevel"/>
    <w:tmpl w:val="BF20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327A1"/>
    <w:multiLevelType w:val="hybridMultilevel"/>
    <w:tmpl w:val="003E8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1F3D65"/>
    <w:multiLevelType w:val="multilevel"/>
    <w:tmpl w:val="18E8B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E5D07"/>
    <w:multiLevelType w:val="hybridMultilevel"/>
    <w:tmpl w:val="3FFC0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E46884"/>
    <w:multiLevelType w:val="multilevel"/>
    <w:tmpl w:val="96F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30239"/>
    <w:multiLevelType w:val="multilevel"/>
    <w:tmpl w:val="F644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6217B"/>
    <w:multiLevelType w:val="multilevel"/>
    <w:tmpl w:val="39DE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271C0"/>
    <w:multiLevelType w:val="multilevel"/>
    <w:tmpl w:val="569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E6B8B"/>
    <w:multiLevelType w:val="multilevel"/>
    <w:tmpl w:val="F13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E42B0"/>
    <w:multiLevelType w:val="multilevel"/>
    <w:tmpl w:val="3FB2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31C27"/>
    <w:multiLevelType w:val="hybridMultilevel"/>
    <w:tmpl w:val="5A0837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0E4554"/>
    <w:multiLevelType w:val="multilevel"/>
    <w:tmpl w:val="BE9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1A672A"/>
    <w:multiLevelType w:val="multilevel"/>
    <w:tmpl w:val="E7C4C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CDD19D4"/>
    <w:multiLevelType w:val="multilevel"/>
    <w:tmpl w:val="041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411809">
    <w:abstractNumId w:val="2"/>
  </w:num>
  <w:num w:numId="2" w16cid:durableId="578752879">
    <w:abstractNumId w:val="1"/>
  </w:num>
  <w:num w:numId="3" w16cid:durableId="1980454285">
    <w:abstractNumId w:val="14"/>
  </w:num>
  <w:num w:numId="4" w16cid:durableId="2092775256">
    <w:abstractNumId w:val="32"/>
  </w:num>
  <w:num w:numId="5" w16cid:durableId="1213227176">
    <w:abstractNumId w:val="0"/>
  </w:num>
  <w:num w:numId="6" w16cid:durableId="1265577819">
    <w:abstractNumId w:val="15"/>
  </w:num>
  <w:num w:numId="7" w16cid:durableId="1939175803">
    <w:abstractNumId w:val="22"/>
  </w:num>
  <w:num w:numId="8" w16cid:durableId="1063677853">
    <w:abstractNumId w:val="11"/>
  </w:num>
  <w:num w:numId="9" w16cid:durableId="1325549343">
    <w:abstractNumId w:val="20"/>
  </w:num>
  <w:num w:numId="10" w16cid:durableId="2053576945">
    <w:abstractNumId w:val="25"/>
  </w:num>
  <w:num w:numId="11" w16cid:durableId="29190113">
    <w:abstractNumId w:val="13"/>
  </w:num>
  <w:num w:numId="12" w16cid:durableId="986318574">
    <w:abstractNumId w:val="6"/>
  </w:num>
  <w:num w:numId="13" w16cid:durableId="728504851">
    <w:abstractNumId w:val="8"/>
  </w:num>
  <w:num w:numId="14" w16cid:durableId="1821923006">
    <w:abstractNumId w:val="5"/>
  </w:num>
  <w:num w:numId="15" w16cid:durableId="713429620">
    <w:abstractNumId w:val="3"/>
  </w:num>
  <w:num w:numId="16" w16cid:durableId="1693536399">
    <w:abstractNumId w:val="18"/>
  </w:num>
  <w:num w:numId="17" w16cid:durableId="1895652278">
    <w:abstractNumId w:val="23"/>
  </w:num>
  <w:num w:numId="18" w16cid:durableId="1887718515">
    <w:abstractNumId w:val="10"/>
  </w:num>
  <w:num w:numId="19" w16cid:durableId="1120346516">
    <w:abstractNumId w:val="31"/>
  </w:num>
  <w:num w:numId="20" w16cid:durableId="77946808">
    <w:abstractNumId w:val="27"/>
  </w:num>
  <w:num w:numId="21" w16cid:durableId="502476830">
    <w:abstractNumId w:val="30"/>
  </w:num>
  <w:num w:numId="22" w16cid:durableId="286283727">
    <w:abstractNumId w:val="21"/>
  </w:num>
  <w:num w:numId="23" w16cid:durableId="1789156917">
    <w:abstractNumId w:val="7"/>
  </w:num>
  <w:num w:numId="24" w16cid:durableId="1363749987">
    <w:abstractNumId w:val="17"/>
  </w:num>
  <w:num w:numId="25" w16cid:durableId="1178421314">
    <w:abstractNumId w:val="19"/>
  </w:num>
  <w:num w:numId="26" w16cid:durableId="952664034">
    <w:abstractNumId w:val="4"/>
  </w:num>
  <w:num w:numId="27" w16cid:durableId="1826050743">
    <w:abstractNumId w:val="26"/>
  </w:num>
  <w:num w:numId="28" w16cid:durableId="1596206380">
    <w:abstractNumId w:val="16"/>
  </w:num>
  <w:num w:numId="29" w16cid:durableId="1329288661">
    <w:abstractNumId w:val="28"/>
  </w:num>
  <w:num w:numId="30" w16cid:durableId="432633915">
    <w:abstractNumId w:val="33"/>
  </w:num>
  <w:num w:numId="31" w16cid:durableId="680012672">
    <w:abstractNumId w:val="9"/>
  </w:num>
  <w:num w:numId="32" w16cid:durableId="784157819">
    <w:abstractNumId w:val="29"/>
  </w:num>
  <w:num w:numId="33" w16cid:durableId="107624915">
    <w:abstractNumId w:val="12"/>
  </w:num>
  <w:num w:numId="34" w16cid:durableId="16106263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89"/>
    <w:rsid w:val="0004068E"/>
    <w:rsid w:val="001E4489"/>
    <w:rsid w:val="001F0CCA"/>
    <w:rsid w:val="00384C4B"/>
    <w:rsid w:val="00425F0D"/>
    <w:rsid w:val="00467017"/>
    <w:rsid w:val="005A23D0"/>
    <w:rsid w:val="006A1C22"/>
    <w:rsid w:val="00713E5A"/>
    <w:rsid w:val="0085633A"/>
    <w:rsid w:val="008918F2"/>
    <w:rsid w:val="00A00F75"/>
    <w:rsid w:val="00B41922"/>
    <w:rsid w:val="00C341E8"/>
    <w:rsid w:val="00CF001E"/>
    <w:rsid w:val="00DF406C"/>
    <w:rsid w:val="00E34FED"/>
    <w:rsid w:val="00E428BD"/>
    <w:rsid w:val="00E93456"/>
    <w:rsid w:val="00EE54D4"/>
    <w:rsid w:val="00F2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27BCE"/>
  <w15:chartTrackingRefBased/>
  <w15:docId w15:val="{2B66659C-8A8F-44A5-BACA-BF944A38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22"/>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unhideWhenUsed/>
    <w:qFormat/>
    <w:pPr>
      <w:numPr>
        <w:numId w:val="4"/>
      </w:numPr>
    </w:pPr>
  </w:style>
  <w:style w:type="paragraph" w:styleId="Header">
    <w:name w:val="header"/>
    <w:basedOn w:val="Normal"/>
    <w:link w:val="HeaderChar"/>
    <w:uiPriority w:val="99"/>
    <w:semiHidden/>
    <w:pPr>
      <w:spacing w:after="0" w:line="240" w:lineRule="auto"/>
    </w:pPr>
  </w:style>
  <w:style w:type="character" w:customStyle="1" w:styleId="HeaderChar">
    <w:name w:val="Header Char"/>
    <w:basedOn w:val="DefaultParagraphFont"/>
    <w:link w:val="Header"/>
    <w:uiPriority w:val="99"/>
    <w:semiHidden/>
    <w:rsid w:val="006A1C22"/>
  </w:style>
  <w:style w:type="paragraph" w:styleId="Footer">
    <w:name w:val="footer"/>
    <w:basedOn w:val="Normal"/>
    <w:link w:val="FooterChar"/>
    <w:uiPriority w:val="99"/>
    <w:semiHidden/>
    <w:pPr>
      <w:spacing w:after="0" w:line="240" w:lineRule="auto"/>
    </w:pPr>
  </w:style>
  <w:style w:type="character" w:customStyle="1" w:styleId="FooterChar">
    <w:name w:val="Footer Char"/>
    <w:basedOn w:val="DefaultParagraphFont"/>
    <w:link w:val="Footer"/>
    <w:uiPriority w:val="99"/>
    <w:semiHidden/>
    <w:rsid w:val="006A1C22"/>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6A1C22"/>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8"/>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character" w:styleId="FollowedHyperlink">
    <w:name w:val="FollowedHyperlink"/>
    <w:basedOn w:val="DefaultParagraphFont"/>
    <w:uiPriority w:val="99"/>
    <w:semiHidden/>
    <w:unhideWhenUsed/>
    <w:rsid w:val="006A1C22"/>
    <w:rPr>
      <w:color w:val="731C3F" w:themeColor="followedHyperlink"/>
      <w:u w:val="single"/>
    </w:rPr>
  </w:style>
  <w:style w:type="character" w:styleId="UnresolvedMention">
    <w:name w:val="Unresolved Mention"/>
    <w:basedOn w:val="DefaultParagraphFont"/>
    <w:uiPriority w:val="99"/>
    <w:semiHidden/>
    <w:unhideWhenUsed/>
    <w:rsid w:val="006A1C22"/>
    <w:rPr>
      <w:color w:val="605E5C"/>
      <w:shd w:val="clear" w:color="auto" w:fill="E1DFDD"/>
    </w:rPr>
  </w:style>
  <w:style w:type="paragraph" w:styleId="ListParagraph">
    <w:name w:val="List Paragraph"/>
    <w:basedOn w:val="Normal"/>
    <w:uiPriority w:val="34"/>
    <w:unhideWhenUsed/>
    <w:qFormat/>
    <w:rsid w:val="001E4489"/>
    <w:pPr>
      <w:ind w:left="720"/>
      <w:contextualSpacing/>
    </w:pPr>
  </w:style>
  <w:style w:type="paragraph" w:styleId="NormalWeb">
    <w:name w:val="Normal (Web)"/>
    <w:basedOn w:val="Normal"/>
    <w:uiPriority w:val="99"/>
    <w:semiHidden/>
    <w:unhideWhenUsed/>
    <w:rsid w:val="001E44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ushi\AppData\Roaming\Microsoft\Templates\Take%20notes.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731C3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EA10CB-0A85-4293-8D40-79BEE77645B5}">
  <ds:schemaRefs>
    <ds:schemaRef ds:uri="http://schemas.microsoft.com/sharepoint/v3/contenttype/forms"/>
  </ds:schemaRefs>
</ds:datastoreItem>
</file>

<file path=customXml/itemProps2.xml><?xml version="1.0" encoding="utf-8"?>
<ds:datastoreItem xmlns:ds="http://schemas.openxmlformats.org/officeDocument/2006/customXml" ds:itemID="{57E47CD3-CEEB-4744-8056-7B8EE07EDC3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3FE74C4-0505-4AD4-A229-7C9C48FB0AE5}">
  <ds:schemaRefs>
    <ds:schemaRef ds:uri="http://schemas.openxmlformats.org/officeDocument/2006/bibliography"/>
  </ds:schemaRefs>
</ds:datastoreItem>
</file>

<file path=customXml/itemProps4.xml><?xml version="1.0" encoding="utf-8"?>
<ds:datastoreItem xmlns:ds="http://schemas.openxmlformats.org/officeDocument/2006/customXml" ds:itemID="{67D94F73-68B7-48CF-8540-6EEE44B4B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Take notes</Template>
  <TotalTime>47</TotalTime>
  <Pages>5</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dc:creator>
  <cp:keywords/>
  <dc:description/>
  <cp:lastModifiedBy>khushi sharma</cp:lastModifiedBy>
  <cp:revision>1</cp:revision>
  <dcterms:created xsi:type="dcterms:W3CDTF">2025-07-14T09:48:00Z</dcterms:created>
  <dcterms:modified xsi:type="dcterms:W3CDTF">2025-07-14T10:35:00Z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